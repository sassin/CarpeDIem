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0AF5" w:rsidRDefault="00870AF5">
      <w:pPr>
        <w:pStyle w:val="Title"/>
      </w:pPr>
    </w:p>
    <w:tbl>
      <w:tblPr>
        <w:tblpPr w:leftFromText="180" w:rightFromText="180" w:vertAnchor="page" w:horzAnchor="margin" w:tblpXSpec="center" w:tblpY="2251"/>
        <w:tblW w:w="955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/>
      </w:tblPr>
      <w:tblGrid>
        <w:gridCol w:w="2261"/>
        <w:gridCol w:w="5317"/>
        <w:gridCol w:w="1980"/>
      </w:tblGrid>
      <w:tr w:rsidR="002A13DC" w:rsidTr="002A13DC">
        <w:trPr>
          <w:trHeight w:val="243"/>
        </w:trPr>
        <w:tc>
          <w:tcPr>
            <w:tcW w:w="22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7759F1" w:rsidRPr="002A13DC" w:rsidRDefault="007759F1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2A13DC">
              <w:rPr>
                <w:rFonts w:asciiTheme="majorHAnsi" w:eastAsiaTheme="majorEastAsia" w:hAnsiTheme="majorHAnsi" w:cstheme="majorBidi"/>
                <w:b/>
                <w:bCs/>
              </w:rPr>
              <w:t>Modified By</w:t>
            </w:r>
          </w:p>
        </w:tc>
        <w:tc>
          <w:tcPr>
            <w:tcW w:w="531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7759F1" w:rsidRPr="002A13DC" w:rsidRDefault="007759F1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2A13DC">
              <w:rPr>
                <w:rFonts w:asciiTheme="majorHAnsi" w:eastAsiaTheme="majorEastAsia" w:hAnsiTheme="majorHAnsi" w:cstheme="majorBidi"/>
                <w:b/>
                <w:bCs/>
              </w:rPr>
              <w:t>Description</w:t>
            </w:r>
          </w:p>
        </w:tc>
        <w:tc>
          <w:tcPr>
            <w:tcW w:w="198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7759F1" w:rsidRPr="002A13DC" w:rsidRDefault="007759F1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2A13DC">
              <w:rPr>
                <w:rFonts w:asciiTheme="majorHAnsi" w:eastAsiaTheme="majorEastAsia" w:hAnsiTheme="majorHAnsi" w:cstheme="majorBidi"/>
                <w:b/>
                <w:bCs/>
              </w:rPr>
              <w:t>Version</w:t>
            </w:r>
          </w:p>
        </w:tc>
      </w:tr>
      <w:tr w:rsidR="002A13DC" w:rsidTr="002A13DC">
        <w:trPr>
          <w:trHeight w:val="243"/>
        </w:trPr>
        <w:tc>
          <w:tcPr>
            <w:tcW w:w="22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7759F1" w:rsidRPr="002A13DC" w:rsidRDefault="007759F1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  <w:r w:rsidRPr="002A13DC">
              <w:rPr>
                <w:rFonts w:asciiTheme="majorHAnsi" w:eastAsiaTheme="majorEastAsia" w:hAnsiTheme="majorHAnsi" w:cstheme="majorBidi"/>
                <w:b/>
                <w:bCs/>
              </w:rPr>
              <w:t>Harini</w:t>
            </w:r>
          </w:p>
        </w:tc>
        <w:tc>
          <w:tcPr>
            <w:tcW w:w="531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7759F1" w:rsidRDefault="007759F1" w:rsidP="002A13DC">
            <w:r>
              <w:t>Initial Creation</w:t>
            </w:r>
          </w:p>
        </w:tc>
        <w:tc>
          <w:tcPr>
            <w:tcW w:w="198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7759F1" w:rsidRDefault="007759F1" w:rsidP="002A13DC">
            <w:r>
              <w:t>0.0.1</w:t>
            </w:r>
          </w:p>
        </w:tc>
      </w:tr>
      <w:tr w:rsidR="002A13DC" w:rsidTr="002A13DC">
        <w:trPr>
          <w:trHeight w:val="243"/>
        </w:trPr>
        <w:tc>
          <w:tcPr>
            <w:tcW w:w="22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7759F1" w:rsidRPr="002A13DC" w:rsidRDefault="007759F1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  <w:tc>
          <w:tcPr>
            <w:tcW w:w="531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7759F1" w:rsidRDefault="007759F1" w:rsidP="002A13DC"/>
        </w:tc>
        <w:tc>
          <w:tcPr>
            <w:tcW w:w="198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7759F1" w:rsidRDefault="007759F1" w:rsidP="002A13DC"/>
        </w:tc>
      </w:tr>
      <w:tr w:rsidR="002A13DC" w:rsidTr="002A13DC">
        <w:trPr>
          <w:trHeight w:val="258"/>
        </w:trPr>
        <w:tc>
          <w:tcPr>
            <w:tcW w:w="22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7759F1" w:rsidRPr="002A13DC" w:rsidRDefault="007759F1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  <w:tc>
          <w:tcPr>
            <w:tcW w:w="531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7759F1" w:rsidRDefault="007759F1" w:rsidP="002A13DC"/>
        </w:tc>
        <w:tc>
          <w:tcPr>
            <w:tcW w:w="198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  <w:shd w:val="clear" w:color="auto" w:fill="D2EAF1" w:themeFill="accent5" w:themeFillTint="3F"/>
          </w:tcPr>
          <w:p w:rsidR="007759F1" w:rsidRDefault="007759F1" w:rsidP="002A13DC"/>
        </w:tc>
      </w:tr>
      <w:tr w:rsidR="002A13DC" w:rsidTr="002A13DC">
        <w:trPr>
          <w:trHeight w:val="243"/>
        </w:trPr>
        <w:tc>
          <w:tcPr>
            <w:tcW w:w="2261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7759F1" w:rsidRPr="002A13DC" w:rsidRDefault="007759F1" w:rsidP="002A13DC">
            <w:pPr>
              <w:rPr>
                <w:rFonts w:asciiTheme="majorHAnsi" w:eastAsiaTheme="majorEastAsia" w:hAnsiTheme="majorHAnsi" w:cstheme="majorBidi"/>
                <w:b/>
                <w:bCs/>
              </w:rPr>
            </w:pPr>
          </w:p>
        </w:tc>
        <w:tc>
          <w:tcPr>
            <w:tcW w:w="5317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7759F1" w:rsidRDefault="007759F1" w:rsidP="002A13DC"/>
        </w:tc>
        <w:tc>
          <w:tcPr>
            <w:tcW w:w="1980" w:type="dxa"/>
            <w:tcBorders>
              <w:top w:val="single" w:sz="8" w:space="0" w:color="4BACC6" w:themeColor="accent5"/>
              <w:left w:val="single" w:sz="8" w:space="0" w:color="4BACC6" w:themeColor="accent5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7759F1" w:rsidRDefault="007759F1" w:rsidP="002A13DC"/>
        </w:tc>
      </w:tr>
    </w:tbl>
    <w:p w:rsidR="00617192" w:rsidRDefault="00870AF5" w:rsidP="00870AF5">
      <w:r>
        <w:br w:type="page"/>
      </w:r>
      <w:r w:rsidR="00A355B1">
        <w:lastRenderedPageBreak/>
        <w:t>Team Carpe Diem</w:t>
      </w:r>
    </w:p>
    <w:p w:rsidR="00617192" w:rsidRDefault="00571283">
      <w:pPr>
        <w:pStyle w:val="Title"/>
      </w:pPr>
      <w:fldSimple w:instr=" TITLE  \* MERGEFORMAT ">
        <w:r w:rsidR="00A355B1">
          <w:t>Project Plan</w:t>
        </w:r>
      </w:fldSimple>
    </w:p>
    <w:p w:rsidR="00617192" w:rsidRDefault="00617192">
      <w:pPr>
        <w:pStyle w:val="Heading1"/>
      </w:pPr>
      <w:bookmarkStart w:id="0" w:name="_Toc524312826"/>
      <w:bookmarkStart w:id="1" w:name="_Toc20734058"/>
      <w:bookmarkStart w:id="2" w:name="_Toc447095880"/>
      <w:bookmarkStart w:id="3" w:name="_Toc456598586"/>
      <w:bookmarkStart w:id="4" w:name="_Toc456600917"/>
      <w:r>
        <w:t>Introduction</w:t>
      </w:r>
      <w:bookmarkEnd w:id="0"/>
      <w:bookmarkEnd w:id="1"/>
    </w:p>
    <w:p w:rsidR="008219B8" w:rsidRPr="008219B8" w:rsidRDefault="008B425D" w:rsidP="008219B8">
      <w:pPr>
        <w:ind w:left="360"/>
      </w:pPr>
      <w:r>
        <w:t>This document</w:t>
      </w:r>
      <w:r w:rsidR="00610FB7">
        <w:t xml:space="preserve"> covers the overall </w:t>
      </w:r>
      <w:r w:rsidR="00CC4557">
        <w:t>strat</w:t>
      </w:r>
      <w:r>
        <w:t>egic plan</w:t>
      </w:r>
      <w:r w:rsidR="00674D22">
        <w:t xml:space="preserve"> of the project </w:t>
      </w:r>
      <w:r>
        <w:t>by Team Carpe Diem.</w:t>
      </w:r>
    </w:p>
    <w:p w:rsidR="00617192" w:rsidRDefault="00617192" w:rsidP="00466E89">
      <w:pPr>
        <w:pStyle w:val="Heading1"/>
      </w:pPr>
      <w:bookmarkStart w:id="5" w:name="_Toc524312837"/>
      <w:bookmarkStart w:id="6" w:name="_Toc20734060"/>
      <w:r>
        <w:t xml:space="preserve">Project </w:t>
      </w:r>
      <w:r w:rsidR="00466E89">
        <w:t>o</w:t>
      </w:r>
      <w:r>
        <w:t>rganization</w:t>
      </w:r>
      <w:bookmarkEnd w:id="5"/>
      <w:bookmarkEnd w:id="6"/>
    </w:p>
    <w:p w:rsidR="00617192" w:rsidRDefault="008B425D" w:rsidP="008B425D">
      <w:pPr>
        <w:pStyle w:val="InfoBlue"/>
        <w:jc w:val="both"/>
        <w:rPr>
          <w:color w:val="000000" w:themeColor="text1"/>
        </w:rPr>
      </w:pPr>
      <w:r>
        <w:rPr>
          <w:color w:val="000000" w:themeColor="text1"/>
        </w:rPr>
        <w:t xml:space="preserve">The work is divided into a number of content areas each lead by a content lead, working closely with the other two team members. The content is responsible for preparing the work products of that particular content area, </w:t>
      </w:r>
      <w:r w:rsidR="005E4020">
        <w:rPr>
          <w:color w:val="000000" w:themeColor="text1"/>
        </w:rPr>
        <w:t xml:space="preserve">getting it reviewed by the mentors, other team members and client (if necessary). </w:t>
      </w:r>
    </w:p>
    <w:p w:rsidR="009A62B9" w:rsidRDefault="009A62B9" w:rsidP="009A62B9">
      <w:pPr>
        <w:pStyle w:val="BodyText"/>
        <w:ind w:left="0"/>
      </w:pPr>
      <w:r>
        <w:t xml:space="preserve">       The work is divided into the following content areas:</w:t>
      </w:r>
    </w:p>
    <w:p w:rsidR="009A62B9" w:rsidRDefault="009A62B9" w:rsidP="009A62B9">
      <w:pPr>
        <w:pStyle w:val="BodyText"/>
        <w:numPr>
          <w:ilvl w:val="0"/>
          <w:numId w:val="13"/>
        </w:numPr>
      </w:pPr>
      <w:r>
        <w:t>Project Management : Harini Rajendran(lead)</w:t>
      </w:r>
    </w:p>
    <w:p w:rsidR="009A62B9" w:rsidRDefault="009A62B9" w:rsidP="009A62B9">
      <w:pPr>
        <w:pStyle w:val="BodyText"/>
        <w:numPr>
          <w:ilvl w:val="0"/>
          <w:numId w:val="13"/>
        </w:numPr>
      </w:pPr>
      <w:r>
        <w:t>Requirements: Sachin Jain</w:t>
      </w:r>
    </w:p>
    <w:p w:rsidR="00465874" w:rsidRDefault="00465874" w:rsidP="009A62B9">
      <w:pPr>
        <w:pStyle w:val="BodyText"/>
        <w:numPr>
          <w:ilvl w:val="0"/>
          <w:numId w:val="13"/>
        </w:numPr>
      </w:pPr>
      <w:r>
        <w:t>Architecture: Pradheep Shanmugam</w:t>
      </w:r>
    </w:p>
    <w:p w:rsidR="00465874" w:rsidRDefault="00465874" w:rsidP="009A62B9">
      <w:pPr>
        <w:pStyle w:val="BodyText"/>
        <w:numPr>
          <w:ilvl w:val="0"/>
          <w:numId w:val="13"/>
        </w:numPr>
      </w:pPr>
      <w:r>
        <w:t>Development: Harini Rajendran, Pradheep Shanmugam, Sachin Jain</w:t>
      </w:r>
    </w:p>
    <w:p w:rsidR="00465874" w:rsidRPr="009A62B9" w:rsidRDefault="00465874" w:rsidP="00465874">
      <w:pPr>
        <w:pStyle w:val="BodyText"/>
        <w:numPr>
          <w:ilvl w:val="0"/>
          <w:numId w:val="13"/>
        </w:numPr>
      </w:pPr>
      <w:r>
        <w:t>Test: Harini Rajendran, Pradheep Shanmugam, Sachin Jain</w:t>
      </w:r>
    </w:p>
    <w:p w:rsidR="00617192" w:rsidRDefault="00002CF5" w:rsidP="00AE6F81">
      <w:pPr>
        <w:pStyle w:val="Heading1"/>
        <w:spacing w:before="240"/>
      </w:pPr>
      <w:bookmarkStart w:id="7" w:name="_Toc524312847"/>
      <w:bookmarkStart w:id="8" w:name="_Toc20734070"/>
      <w:r>
        <w:t>Project practices</w:t>
      </w:r>
      <w:r w:rsidR="00E10E75">
        <w:t xml:space="preserve"> and </w:t>
      </w:r>
      <w:r w:rsidR="00466E89">
        <w:t>m</w:t>
      </w:r>
      <w:r w:rsidR="00617192">
        <w:t xml:space="preserve">easurements </w:t>
      </w:r>
    </w:p>
    <w:p w:rsidR="00465874" w:rsidRDefault="00B97CB2" w:rsidP="00465874">
      <w:pPr>
        <w:ind w:left="360"/>
        <w:rPr>
          <w:color w:val="000000" w:themeColor="text1"/>
        </w:rPr>
      </w:pPr>
      <w:r>
        <w:rPr>
          <w:color w:val="000000" w:themeColor="text1"/>
        </w:rPr>
        <w:t>Team Carpe Diem will use OpenUP practices</w:t>
      </w:r>
      <w:r w:rsidR="00C87FDC">
        <w:rPr>
          <w:color w:val="000000" w:themeColor="text1"/>
        </w:rPr>
        <w:t xml:space="preserve"> as a guideline to manage process. Key Artifacts will include: Project Plan, Requirements Document, Use Case Modeling, Use Case scenarios, Architectural Notebook, product source code, test cases.</w:t>
      </w:r>
    </w:p>
    <w:p w:rsidR="00C87FDC" w:rsidRDefault="00C87FDC" w:rsidP="00465874">
      <w:pPr>
        <w:ind w:left="360"/>
        <w:rPr>
          <w:color w:val="000000" w:themeColor="text1"/>
        </w:rPr>
      </w:pPr>
    </w:p>
    <w:p w:rsidR="00C87FDC" w:rsidRPr="000176C5" w:rsidRDefault="00C87FDC" w:rsidP="00465874">
      <w:pPr>
        <w:ind w:left="360"/>
        <w:rPr>
          <w:color w:val="000000" w:themeColor="text1"/>
        </w:rPr>
      </w:pPr>
      <w:r>
        <w:rPr>
          <w:color w:val="000000" w:themeColor="text1"/>
        </w:rPr>
        <w:t>For each iteration we will make a detailed iteration plan. The iteration plan will contain the exit criteria for the work products which are to be developed under that iteration.</w:t>
      </w:r>
    </w:p>
    <w:p w:rsidR="00617192" w:rsidRDefault="00617192" w:rsidP="00466E89">
      <w:pPr>
        <w:pStyle w:val="Heading1"/>
      </w:pPr>
      <w:r>
        <w:t xml:space="preserve">Project </w:t>
      </w:r>
      <w:bookmarkEnd w:id="7"/>
      <w:bookmarkEnd w:id="8"/>
      <w:r w:rsidR="00466E89">
        <w:t>m</w:t>
      </w:r>
      <w:r>
        <w:t xml:space="preserve">ilestones and </w:t>
      </w:r>
      <w:r w:rsidR="00466E89">
        <w:t>o</w:t>
      </w:r>
      <w:r>
        <w:t>bjectives</w:t>
      </w:r>
    </w:p>
    <w:p w:rsidR="00880534" w:rsidRDefault="00C87FDC" w:rsidP="00C87FDC">
      <w:pPr>
        <w:ind w:left="360"/>
      </w:pPr>
      <w:r>
        <w:t xml:space="preserve">This section covers the overall project milestone plan. The objective of the team is to </w:t>
      </w:r>
      <w:r w:rsidR="00E55FB1">
        <w:t xml:space="preserve">follow the milestone plan properly, learn a lot about the cutting edge technologies, apply concepts learnt in core courses and complete the project on time, making the client and professors satisfied. </w:t>
      </w:r>
    </w:p>
    <w:p w:rsidR="00E55FB1" w:rsidRPr="00880534" w:rsidRDefault="00E55FB1" w:rsidP="00C87FDC">
      <w:pPr>
        <w:ind w:left="360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900"/>
        <w:gridCol w:w="4500"/>
        <w:gridCol w:w="1440"/>
        <w:gridCol w:w="918"/>
      </w:tblGrid>
      <w:tr w:rsidR="00E55FB1" w:rsidTr="002437AB">
        <w:tc>
          <w:tcPr>
            <w:tcW w:w="1098" w:type="dxa"/>
            <w:shd w:val="clear" w:color="auto" w:fill="E6E6E6"/>
          </w:tcPr>
          <w:p w:rsidR="00E55FB1" w:rsidRPr="001C4707" w:rsidRDefault="00E55FB1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Phase</w:t>
            </w:r>
          </w:p>
        </w:tc>
        <w:tc>
          <w:tcPr>
            <w:tcW w:w="900" w:type="dxa"/>
            <w:shd w:val="clear" w:color="auto" w:fill="E6E6E6"/>
          </w:tcPr>
          <w:p w:rsidR="00E55FB1" w:rsidRPr="001C4707" w:rsidRDefault="00E55FB1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>Iteration</w:t>
            </w:r>
          </w:p>
        </w:tc>
        <w:tc>
          <w:tcPr>
            <w:tcW w:w="4500" w:type="dxa"/>
            <w:shd w:val="clear" w:color="auto" w:fill="E6E6E6"/>
          </w:tcPr>
          <w:p w:rsidR="00E55FB1" w:rsidRPr="001C4707" w:rsidRDefault="00E55FB1" w:rsidP="00E55FB1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Primary objectives </w:t>
            </w:r>
          </w:p>
        </w:tc>
        <w:tc>
          <w:tcPr>
            <w:tcW w:w="1440" w:type="dxa"/>
            <w:shd w:val="clear" w:color="auto" w:fill="E6E6E6"/>
          </w:tcPr>
          <w:p w:rsidR="00E55FB1" w:rsidRPr="001C4707" w:rsidRDefault="00E55FB1" w:rsidP="00E55FB1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 w:rsidRPr="001C4707">
              <w:rPr>
                <w:rFonts w:ascii="Arial" w:hAnsi="Arial" w:cs="Arial"/>
                <w:b/>
                <w:bCs/>
              </w:rPr>
              <w:t xml:space="preserve">Scheduled start </w:t>
            </w:r>
          </w:p>
        </w:tc>
        <w:tc>
          <w:tcPr>
            <w:tcW w:w="918" w:type="dxa"/>
            <w:shd w:val="clear" w:color="auto" w:fill="E6E6E6"/>
          </w:tcPr>
          <w:p w:rsidR="00E55FB1" w:rsidRPr="001C4707" w:rsidRDefault="00E55FB1" w:rsidP="00EF0522">
            <w:pPr>
              <w:pStyle w:val="BodyText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Duration</w:t>
            </w:r>
          </w:p>
        </w:tc>
      </w:tr>
      <w:tr w:rsidR="00E55FB1" w:rsidTr="002437AB">
        <w:tc>
          <w:tcPr>
            <w:tcW w:w="1098" w:type="dxa"/>
          </w:tcPr>
          <w:p w:rsidR="00E55FB1" w:rsidRPr="001C4707" w:rsidRDefault="002437AB" w:rsidP="00EF0522">
            <w:pPr>
              <w:pStyle w:val="BodyText"/>
              <w:spacing w:before="60"/>
              <w:ind w:left="0"/>
            </w:pPr>
            <w:r>
              <w:t>Inception</w:t>
            </w:r>
          </w:p>
        </w:tc>
        <w:tc>
          <w:tcPr>
            <w:tcW w:w="900" w:type="dxa"/>
          </w:tcPr>
          <w:p w:rsidR="00E55FB1" w:rsidRPr="001C4707" w:rsidRDefault="002437AB" w:rsidP="00EF0522">
            <w:pPr>
              <w:pStyle w:val="BodyText"/>
              <w:spacing w:before="60"/>
              <w:ind w:left="0"/>
            </w:pPr>
            <w:r>
              <w:t>I1</w:t>
            </w:r>
          </w:p>
        </w:tc>
        <w:tc>
          <w:tcPr>
            <w:tcW w:w="4500" w:type="dxa"/>
          </w:tcPr>
          <w:p w:rsidR="00E55FB1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Identify and outline requirements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Prepare detailed system wide requirements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Analyze existing systems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Start Risk Management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Setup Configuration Management</w:t>
            </w:r>
          </w:p>
          <w:p w:rsidR="002437AB" w:rsidRPr="001C4707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Think about process for Quality Management</w:t>
            </w:r>
          </w:p>
        </w:tc>
        <w:tc>
          <w:tcPr>
            <w:tcW w:w="1440" w:type="dxa"/>
          </w:tcPr>
          <w:p w:rsidR="00E55FB1" w:rsidRPr="001C4707" w:rsidRDefault="002437AB" w:rsidP="00EF0522">
            <w:pPr>
              <w:pStyle w:val="BodyText"/>
              <w:spacing w:before="60"/>
              <w:ind w:left="0"/>
            </w:pPr>
            <w:r>
              <w:t>02/01/2015</w:t>
            </w:r>
          </w:p>
        </w:tc>
        <w:tc>
          <w:tcPr>
            <w:tcW w:w="918" w:type="dxa"/>
          </w:tcPr>
          <w:p w:rsidR="00E55FB1" w:rsidRPr="001C4707" w:rsidRDefault="002437AB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E55FB1" w:rsidTr="002437AB">
        <w:tc>
          <w:tcPr>
            <w:tcW w:w="1098" w:type="dxa"/>
          </w:tcPr>
          <w:p w:rsidR="00E55FB1" w:rsidRPr="001C4707" w:rsidRDefault="00E55FB1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E55FB1" w:rsidRPr="001C4707" w:rsidRDefault="002437AB" w:rsidP="00EF0522">
            <w:pPr>
              <w:pStyle w:val="BodyText"/>
              <w:spacing w:before="60"/>
              <w:ind w:left="0"/>
            </w:pPr>
            <w:r>
              <w:t>I2</w:t>
            </w:r>
          </w:p>
        </w:tc>
        <w:tc>
          <w:tcPr>
            <w:tcW w:w="4500" w:type="dxa"/>
          </w:tcPr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Identify and outline requirements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 xml:space="preserve">Prepare detailed system wide </w:t>
            </w:r>
            <w:r>
              <w:lastRenderedPageBreak/>
              <w:t>requirements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Analyze existing systems</w:t>
            </w:r>
          </w:p>
          <w:p w:rsidR="00E55FB1" w:rsidRDefault="002437AB" w:rsidP="002437AB">
            <w:pPr>
              <w:pStyle w:val="BodyText"/>
              <w:numPr>
                <w:ilvl w:val="0"/>
                <w:numId w:val="15"/>
              </w:numPr>
              <w:spacing w:before="60"/>
            </w:pPr>
            <w:r>
              <w:t>Develop Use Case Models/Scenarios</w:t>
            </w:r>
          </w:p>
          <w:p w:rsidR="002437AB" w:rsidRPr="001C4707" w:rsidRDefault="002437AB" w:rsidP="002437AB">
            <w:pPr>
              <w:pStyle w:val="BodyText"/>
              <w:numPr>
                <w:ilvl w:val="0"/>
                <w:numId w:val="15"/>
              </w:numPr>
              <w:spacing w:before="60"/>
            </w:pPr>
            <w:r>
              <w:t>Develop Prototype</w:t>
            </w:r>
          </w:p>
        </w:tc>
        <w:tc>
          <w:tcPr>
            <w:tcW w:w="1440" w:type="dxa"/>
          </w:tcPr>
          <w:p w:rsidR="00E55FB1" w:rsidRPr="001C4707" w:rsidRDefault="002437AB" w:rsidP="00EF0522">
            <w:pPr>
              <w:pStyle w:val="BodyText"/>
              <w:spacing w:before="60"/>
              <w:ind w:left="0"/>
            </w:pPr>
            <w:r>
              <w:lastRenderedPageBreak/>
              <w:t>2/15/2014</w:t>
            </w:r>
          </w:p>
        </w:tc>
        <w:tc>
          <w:tcPr>
            <w:tcW w:w="918" w:type="dxa"/>
          </w:tcPr>
          <w:p w:rsidR="00E55FB1" w:rsidRPr="001C4707" w:rsidRDefault="002437AB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2437AB" w:rsidTr="002437AB">
        <w:tc>
          <w:tcPr>
            <w:tcW w:w="1098" w:type="dxa"/>
          </w:tcPr>
          <w:p w:rsidR="002437AB" w:rsidRPr="001C4707" w:rsidRDefault="002437AB" w:rsidP="00EF0522">
            <w:pPr>
              <w:pStyle w:val="BodyText"/>
              <w:spacing w:before="60"/>
              <w:ind w:left="0"/>
            </w:pPr>
            <w:r>
              <w:lastRenderedPageBreak/>
              <w:t>Elaboration</w:t>
            </w:r>
          </w:p>
        </w:tc>
        <w:tc>
          <w:tcPr>
            <w:tcW w:w="900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I1</w:t>
            </w:r>
          </w:p>
        </w:tc>
        <w:tc>
          <w:tcPr>
            <w:tcW w:w="4500" w:type="dxa"/>
          </w:tcPr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Identify and outline requirements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Refine use case models/scenarios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Architecture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test cases</w:t>
            </w:r>
          </w:p>
        </w:tc>
        <w:tc>
          <w:tcPr>
            <w:tcW w:w="1440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03/01/2015</w:t>
            </w:r>
          </w:p>
        </w:tc>
        <w:tc>
          <w:tcPr>
            <w:tcW w:w="918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2437AB" w:rsidTr="002437AB">
        <w:tc>
          <w:tcPr>
            <w:tcW w:w="1098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I2</w:t>
            </w:r>
          </w:p>
        </w:tc>
        <w:tc>
          <w:tcPr>
            <w:tcW w:w="4500" w:type="dxa"/>
          </w:tcPr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Identify and outline requirements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Refine use case models/scenarios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Architecture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test cases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Detailed design – Draft</w:t>
            </w:r>
          </w:p>
        </w:tc>
        <w:tc>
          <w:tcPr>
            <w:tcW w:w="1440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03/15/2015</w:t>
            </w:r>
          </w:p>
        </w:tc>
        <w:tc>
          <w:tcPr>
            <w:tcW w:w="918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2437AB" w:rsidTr="002437AB">
        <w:tc>
          <w:tcPr>
            <w:tcW w:w="1098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I3</w:t>
            </w:r>
          </w:p>
        </w:tc>
        <w:tc>
          <w:tcPr>
            <w:tcW w:w="4500" w:type="dxa"/>
          </w:tcPr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Refine use case models/scenarios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Finalize Architecture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test cases</w:t>
            </w:r>
          </w:p>
          <w:p w:rsidR="002437AB" w:rsidRDefault="002437AB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Detailed design – Revision 1</w:t>
            </w:r>
          </w:p>
        </w:tc>
        <w:tc>
          <w:tcPr>
            <w:tcW w:w="1440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03/29/2015</w:t>
            </w:r>
          </w:p>
        </w:tc>
        <w:tc>
          <w:tcPr>
            <w:tcW w:w="918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2437AB" w:rsidTr="002437AB">
        <w:tc>
          <w:tcPr>
            <w:tcW w:w="1098" w:type="dxa"/>
          </w:tcPr>
          <w:p w:rsidR="002437AB" w:rsidRDefault="002437AB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2437AB" w:rsidRDefault="00AF2F61" w:rsidP="00EF0522">
            <w:pPr>
              <w:pStyle w:val="BodyText"/>
              <w:spacing w:before="60"/>
              <w:ind w:left="0"/>
            </w:pPr>
            <w:r>
              <w:t>Buffer</w:t>
            </w:r>
          </w:p>
        </w:tc>
        <w:tc>
          <w:tcPr>
            <w:tcW w:w="4500" w:type="dxa"/>
          </w:tcPr>
          <w:p w:rsidR="002437AB" w:rsidRDefault="00AF2F61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 xml:space="preserve">Finish all tasks pending </w:t>
            </w:r>
          </w:p>
        </w:tc>
        <w:tc>
          <w:tcPr>
            <w:tcW w:w="1440" w:type="dxa"/>
          </w:tcPr>
          <w:p w:rsidR="002437AB" w:rsidRDefault="00AF2F61" w:rsidP="00EF0522">
            <w:pPr>
              <w:pStyle w:val="BodyText"/>
              <w:spacing w:before="60"/>
              <w:ind w:left="0"/>
            </w:pPr>
            <w:r>
              <w:t>04/12/2015</w:t>
            </w:r>
          </w:p>
        </w:tc>
        <w:tc>
          <w:tcPr>
            <w:tcW w:w="918" w:type="dxa"/>
          </w:tcPr>
          <w:p w:rsidR="002437AB" w:rsidRDefault="00AF2F61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AF2F61" w:rsidTr="002437AB">
        <w:tc>
          <w:tcPr>
            <w:tcW w:w="1098" w:type="dxa"/>
          </w:tcPr>
          <w:p w:rsidR="00AF2F61" w:rsidRDefault="00AF2F61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AF2F61" w:rsidRDefault="00134119" w:rsidP="00EF0522">
            <w:pPr>
              <w:pStyle w:val="BodyText"/>
              <w:spacing w:before="60"/>
              <w:ind w:left="0"/>
            </w:pPr>
            <w:r>
              <w:t>Buffer</w:t>
            </w:r>
          </w:p>
        </w:tc>
        <w:tc>
          <w:tcPr>
            <w:tcW w:w="4500" w:type="dxa"/>
          </w:tcPr>
          <w:p w:rsidR="00AF2F61" w:rsidRDefault="00AF2F61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Identify and setup development environment</w:t>
            </w:r>
          </w:p>
          <w:p w:rsidR="00AF2F61" w:rsidRDefault="00AF2F61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Prepare detailed plan for construction phase</w:t>
            </w:r>
          </w:p>
          <w:p w:rsidR="00DD3C66" w:rsidRDefault="00AF2F61" w:rsidP="00DD3C66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Prepare for EOSP</w:t>
            </w:r>
          </w:p>
        </w:tc>
        <w:tc>
          <w:tcPr>
            <w:tcW w:w="1440" w:type="dxa"/>
          </w:tcPr>
          <w:p w:rsidR="00AF2F61" w:rsidRDefault="00AF2F61" w:rsidP="00EF0522">
            <w:pPr>
              <w:pStyle w:val="BodyText"/>
              <w:spacing w:before="60"/>
              <w:ind w:left="0"/>
            </w:pPr>
            <w:r>
              <w:t>04/26/2015</w:t>
            </w:r>
          </w:p>
        </w:tc>
        <w:tc>
          <w:tcPr>
            <w:tcW w:w="918" w:type="dxa"/>
          </w:tcPr>
          <w:p w:rsidR="00AF2F61" w:rsidRDefault="00AF2F61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AF2F61" w:rsidTr="002437AB">
        <w:tc>
          <w:tcPr>
            <w:tcW w:w="1098" w:type="dxa"/>
          </w:tcPr>
          <w:p w:rsidR="00AF2F61" w:rsidRDefault="00C34A07" w:rsidP="00EF0522">
            <w:pPr>
              <w:pStyle w:val="BodyText"/>
              <w:spacing w:before="60"/>
              <w:ind w:left="0"/>
            </w:pPr>
            <w:r>
              <w:t>Construction</w:t>
            </w:r>
          </w:p>
        </w:tc>
        <w:tc>
          <w:tcPr>
            <w:tcW w:w="900" w:type="dxa"/>
          </w:tcPr>
          <w:p w:rsidR="00AF2F61" w:rsidRDefault="00C34A07" w:rsidP="00EF0522">
            <w:pPr>
              <w:pStyle w:val="BodyText"/>
              <w:spacing w:before="60"/>
              <w:ind w:left="0"/>
            </w:pPr>
            <w:r>
              <w:t>I1</w:t>
            </w:r>
          </w:p>
        </w:tc>
        <w:tc>
          <w:tcPr>
            <w:tcW w:w="4500" w:type="dxa"/>
          </w:tcPr>
          <w:p w:rsidR="00AF2F61" w:rsidRDefault="00C34A07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Refine requirements/ Architecture/ Design</w:t>
            </w:r>
          </w:p>
          <w:p w:rsidR="00C34A07" w:rsidRDefault="00C34A07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test cases</w:t>
            </w:r>
          </w:p>
          <w:p w:rsidR="00C34A07" w:rsidRDefault="00C34A07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Write code</w:t>
            </w:r>
          </w:p>
          <w:p w:rsidR="00C34A07" w:rsidRDefault="00C34A07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Perform unit testing</w:t>
            </w:r>
          </w:p>
          <w:p w:rsidR="00C34A07" w:rsidRDefault="00C34A07" w:rsidP="002437AB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Verify with requirements document</w:t>
            </w:r>
          </w:p>
        </w:tc>
        <w:tc>
          <w:tcPr>
            <w:tcW w:w="1440" w:type="dxa"/>
          </w:tcPr>
          <w:p w:rsidR="00AF2F61" w:rsidRDefault="00C34A07" w:rsidP="00EF0522">
            <w:pPr>
              <w:pStyle w:val="BodyText"/>
              <w:spacing w:before="60"/>
              <w:ind w:left="0"/>
            </w:pPr>
            <w:r>
              <w:t>05/24/2015</w:t>
            </w:r>
          </w:p>
        </w:tc>
        <w:tc>
          <w:tcPr>
            <w:tcW w:w="918" w:type="dxa"/>
          </w:tcPr>
          <w:p w:rsidR="00AF2F61" w:rsidRDefault="00C34A07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C34A07" w:rsidTr="002437AB">
        <w:tc>
          <w:tcPr>
            <w:tcW w:w="1098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  <w:r>
              <w:t>I2</w:t>
            </w:r>
          </w:p>
        </w:tc>
        <w:tc>
          <w:tcPr>
            <w:tcW w:w="4500" w:type="dxa"/>
          </w:tcPr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Refine requirements/ Architecture/ Design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test cases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lastRenderedPageBreak/>
              <w:t>Write code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Perform unit testing and Integration testing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Verify with requirements document</w:t>
            </w:r>
          </w:p>
        </w:tc>
        <w:tc>
          <w:tcPr>
            <w:tcW w:w="1440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  <w:r>
              <w:lastRenderedPageBreak/>
              <w:t>06/07/2015</w:t>
            </w:r>
          </w:p>
        </w:tc>
        <w:tc>
          <w:tcPr>
            <w:tcW w:w="918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C34A07" w:rsidTr="002437AB">
        <w:tc>
          <w:tcPr>
            <w:tcW w:w="1098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  <w:r>
              <w:t>I3</w:t>
            </w:r>
          </w:p>
        </w:tc>
        <w:tc>
          <w:tcPr>
            <w:tcW w:w="4500" w:type="dxa"/>
          </w:tcPr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test cases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Write code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Perform unit testing and Integration testing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Verify with requirements document</w:t>
            </w:r>
          </w:p>
        </w:tc>
        <w:tc>
          <w:tcPr>
            <w:tcW w:w="1440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  <w:r>
              <w:t>06/21/2015</w:t>
            </w:r>
          </w:p>
        </w:tc>
        <w:tc>
          <w:tcPr>
            <w:tcW w:w="918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  <w:r>
              <w:t>2 weeks</w:t>
            </w:r>
          </w:p>
          <w:p w:rsidR="00C34A07" w:rsidRDefault="00C34A07" w:rsidP="00EF0522">
            <w:pPr>
              <w:pStyle w:val="BodyText"/>
              <w:spacing w:before="60"/>
              <w:ind w:left="0"/>
            </w:pPr>
          </w:p>
        </w:tc>
      </w:tr>
      <w:tr w:rsidR="00C34A07" w:rsidTr="002437AB">
        <w:tc>
          <w:tcPr>
            <w:tcW w:w="1098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C34A07" w:rsidRDefault="00C34A07" w:rsidP="00EF0522">
            <w:pPr>
              <w:pStyle w:val="BodyText"/>
              <w:spacing w:before="60"/>
              <w:ind w:left="0"/>
            </w:pPr>
            <w:r>
              <w:t>I4</w:t>
            </w:r>
          </w:p>
        </w:tc>
        <w:tc>
          <w:tcPr>
            <w:tcW w:w="4500" w:type="dxa"/>
          </w:tcPr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Develop test cases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Write code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Perform unit testing and Integration testing</w:t>
            </w:r>
          </w:p>
          <w:p w:rsidR="00C34A07" w:rsidRDefault="00C34A07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Verify with requirements document</w:t>
            </w:r>
          </w:p>
        </w:tc>
        <w:tc>
          <w:tcPr>
            <w:tcW w:w="1440" w:type="dxa"/>
          </w:tcPr>
          <w:p w:rsidR="00C34A07" w:rsidRDefault="00DD10F2" w:rsidP="00EF0522">
            <w:pPr>
              <w:pStyle w:val="BodyText"/>
              <w:spacing w:before="60"/>
              <w:ind w:left="0"/>
            </w:pPr>
            <w:r>
              <w:t>07/05/2015</w:t>
            </w:r>
          </w:p>
        </w:tc>
        <w:tc>
          <w:tcPr>
            <w:tcW w:w="918" w:type="dxa"/>
          </w:tcPr>
          <w:p w:rsidR="00C34A07" w:rsidRDefault="00873F6D" w:rsidP="00EF0522">
            <w:pPr>
              <w:pStyle w:val="BodyText"/>
              <w:spacing w:before="60"/>
              <w:ind w:left="0"/>
            </w:pPr>
            <w:r>
              <w:t xml:space="preserve">2 </w:t>
            </w:r>
            <w:r w:rsidR="00DD10F2">
              <w:t xml:space="preserve"> week</w:t>
            </w:r>
            <w:r>
              <w:t>s</w:t>
            </w:r>
          </w:p>
        </w:tc>
      </w:tr>
      <w:tr w:rsidR="00DD10F2" w:rsidTr="002437AB">
        <w:tc>
          <w:tcPr>
            <w:tcW w:w="1098" w:type="dxa"/>
          </w:tcPr>
          <w:p w:rsidR="00DD10F2" w:rsidRDefault="00DD10F2" w:rsidP="00EF0522">
            <w:pPr>
              <w:pStyle w:val="BodyText"/>
              <w:spacing w:before="60"/>
              <w:ind w:left="0"/>
            </w:pPr>
            <w:r>
              <w:t>Transition</w:t>
            </w:r>
          </w:p>
        </w:tc>
        <w:tc>
          <w:tcPr>
            <w:tcW w:w="900" w:type="dxa"/>
          </w:tcPr>
          <w:p w:rsidR="00DD10F2" w:rsidRDefault="00DD10F2" w:rsidP="00EF0522">
            <w:pPr>
              <w:pStyle w:val="BodyText"/>
              <w:spacing w:before="60"/>
              <w:ind w:left="0"/>
            </w:pPr>
            <w:r>
              <w:t>I1</w:t>
            </w:r>
          </w:p>
        </w:tc>
        <w:tc>
          <w:tcPr>
            <w:tcW w:w="4500" w:type="dxa"/>
          </w:tcPr>
          <w:p w:rsidR="00DD10F2" w:rsidRDefault="00DD10F2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Finalize product</w:t>
            </w:r>
          </w:p>
          <w:p w:rsidR="00DD10F2" w:rsidRDefault="00DD10F2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Prepare for delivery</w:t>
            </w:r>
          </w:p>
          <w:p w:rsidR="00DD10F2" w:rsidRDefault="00DD10F2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Prepare for EOSP</w:t>
            </w:r>
          </w:p>
        </w:tc>
        <w:tc>
          <w:tcPr>
            <w:tcW w:w="1440" w:type="dxa"/>
          </w:tcPr>
          <w:p w:rsidR="00DD10F2" w:rsidRDefault="00873F6D" w:rsidP="00EF0522">
            <w:pPr>
              <w:pStyle w:val="BodyText"/>
              <w:spacing w:before="60"/>
              <w:ind w:left="0"/>
            </w:pPr>
            <w:r>
              <w:t>07/19/2015</w:t>
            </w:r>
          </w:p>
        </w:tc>
        <w:tc>
          <w:tcPr>
            <w:tcW w:w="918" w:type="dxa"/>
          </w:tcPr>
          <w:p w:rsidR="00DD10F2" w:rsidRDefault="00873F6D" w:rsidP="00EF0522">
            <w:pPr>
              <w:pStyle w:val="BodyText"/>
              <w:spacing w:before="60"/>
              <w:ind w:left="0"/>
            </w:pPr>
            <w:r>
              <w:t>2 weeks</w:t>
            </w:r>
          </w:p>
        </w:tc>
      </w:tr>
      <w:tr w:rsidR="00873F6D" w:rsidTr="002437AB">
        <w:tc>
          <w:tcPr>
            <w:tcW w:w="1098" w:type="dxa"/>
          </w:tcPr>
          <w:p w:rsidR="00873F6D" w:rsidRDefault="00873F6D" w:rsidP="00EF0522">
            <w:pPr>
              <w:pStyle w:val="BodyText"/>
              <w:spacing w:before="60"/>
              <w:ind w:left="0"/>
            </w:pPr>
          </w:p>
        </w:tc>
        <w:tc>
          <w:tcPr>
            <w:tcW w:w="900" w:type="dxa"/>
          </w:tcPr>
          <w:p w:rsidR="00873F6D" w:rsidRDefault="00873F6D" w:rsidP="00EF0522">
            <w:pPr>
              <w:pStyle w:val="BodyText"/>
              <w:spacing w:before="60"/>
              <w:ind w:left="0"/>
            </w:pPr>
            <w:r>
              <w:t>I2</w:t>
            </w:r>
          </w:p>
        </w:tc>
        <w:tc>
          <w:tcPr>
            <w:tcW w:w="4500" w:type="dxa"/>
          </w:tcPr>
          <w:p w:rsidR="00873F6D" w:rsidRDefault="00873F6D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Deliver product</w:t>
            </w:r>
          </w:p>
          <w:p w:rsidR="00873F6D" w:rsidRDefault="00873F6D" w:rsidP="00C34A07">
            <w:pPr>
              <w:pStyle w:val="BodyText"/>
              <w:numPr>
                <w:ilvl w:val="0"/>
                <w:numId w:val="14"/>
              </w:numPr>
              <w:spacing w:before="60"/>
            </w:pPr>
            <w:r>
              <w:t>Present EOSP</w:t>
            </w:r>
          </w:p>
        </w:tc>
        <w:tc>
          <w:tcPr>
            <w:tcW w:w="1440" w:type="dxa"/>
          </w:tcPr>
          <w:p w:rsidR="00873F6D" w:rsidRDefault="00873F6D" w:rsidP="00EF0522">
            <w:pPr>
              <w:pStyle w:val="BodyText"/>
              <w:spacing w:before="60"/>
              <w:ind w:left="0"/>
            </w:pPr>
            <w:r>
              <w:t>08/02/2015</w:t>
            </w:r>
          </w:p>
        </w:tc>
        <w:tc>
          <w:tcPr>
            <w:tcW w:w="918" w:type="dxa"/>
          </w:tcPr>
          <w:p w:rsidR="00873F6D" w:rsidRDefault="00873F6D" w:rsidP="00EF0522">
            <w:pPr>
              <w:pStyle w:val="BodyText"/>
              <w:spacing w:before="60"/>
              <w:ind w:left="0"/>
            </w:pPr>
            <w:r>
              <w:t>1 week</w:t>
            </w:r>
          </w:p>
        </w:tc>
      </w:tr>
      <w:bookmarkEnd w:id="2"/>
      <w:bookmarkEnd w:id="3"/>
      <w:bookmarkEnd w:id="4"/>
    </w:tbl>
    <w:p w:rsidR="00B42205" w:rsidRDefault="00B42205"/>
    <w:p w:rsidR="00B42205" w:rsidRDefault="00B42205" w:rsidP="00B42205">
      <w:pPr>
        <w:pStyle w:val="Heading1"/>
      </w:pPr>
      <w:r>
        <w:t>Deployment</w:t>
      </w:r>
    </w:p>
    <w:p w:rsidR="00944FFC" w:rsidRPr="00944FFC" w:rsidRDefault="00385288" w:rsidP="00944FFC">
      <w:pPr>
        <w:ind w:left="360"/>
      </w:pPr>
      <w:r>
        <w:t>N/A</w:t>
      </w:r>
    </w:p>
    <w:p w:rsidR="00B42205" w:rsidRDefault="00B42205" w:rsidP="00B42205">
      <w:pPr>
        <w:pStyle w:val="Heading1"/>
      </w:pPr>
      <w:r>
        <w:t xml:space="preserve">Lessons </w:t>
      </w:r>
      <w:r w:rsidR="00466E89">
        <w:t>l</w:t>
      </w:r>
      <w:r>
        <w:t>earned</w:t>
      </w:r>
    </w:p>
    <w:p w:rsidR="00B42205" w:rsidRPr="00944FFC" w:rsidRDefault="00944FFC" w:rsidP="00625FE9">
      <w:pPr>
        <w:pStyle w:val="InfoBlue"/>
        <w:jc w:val="both"/>
        <w:rPr>
          <w:color w:val="000000" w:themeColor="text1"/>
        </w:rPr>
      </w:pPr>
      <w:r w:rsidRPr="00944FFC">
        <w:rPr>
          <w:color w:val="000000" w:themeColor="text1"/>
        </w:rPr>
        <w:t>N/A</w:t>
      </w:r>
    </w:p>
    <w:sectPr w:rsidR="00B42205" w:rsidRPr="00944FFC" w:rsidSect="00571283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13DC" w:rsidRDefault="002A13DC">
      <w:r>
        <w:separator/>
      </w:r>
    </w:p>
  </w:endnote>
  <w:endnote w:type="continuationSeparator" w:id="1">
    <w:p w:rsidR="002A13DC" w:rsidRDefault="002A1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5E00C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center"/>
          </w:pPr>
          <w:r>
            <w:sym w:font="Symbol" w:char="F0D3"/>
          </w:r>
          <w:fldSimple w:instr=" DOCPROPERTY &quot;Company&quot;  \* MERGEFORMAT ">
            <w:r w:rsidR="00A355B1">
              <w:t>Eclipse Process Framework</w:t>
            </w:r>
          </w:fldSimple>
          <w:r>
            <w:t xml:space="preserve">, </w:t>
          </w:r>
          <w:fldSimple w:instr=" DATE \@ &quot;yyyy&quot; ">
            <w:r w:rsidR="00870AF5">
              <w:rPr>
                <w:noProof/>
              </w:rPr>
              <w:t>2015</w:t>
            </w:r>
          </w:fldSimple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00C1" w:rsidRDefault="005E00C1">
          <w:pPr>
            <w:jc w:val="right"/>
          </w:pPr>
          <w:r>
            <w:t xml:space="preserve">Page </w:t>
          </w:r>
          <w:r w:rsidR="0057128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571283">
            <w:rPr>
              <w:rStyle w:val="PageNumber"/>
            </w:rPr>
            <w:fldChar w:fldCharType="separate"/>
          </w:r>
          <w:r w:rsidR="00385288">
            <w:rPr>
              <w:rStyle w:val="PageNumber"/>
              <w:noProof/>
            </w:rPr>
            <w:t>4</w:t>
          </w:r>
          <w:r w:rsidR="0057128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385288" w:rsidRPr="00385288">
              <w:rPr>
                <w:rStyle w:val="PageNumber"/>
                <w:noProof/>
              </w:rPr>
              <w:t>4</w:t>
            </w:r>
          </w:fldSimple>
        </w:p>
      </w:tc>
    </w:tr>
  </w:tbl>
  <w:p w:rsidR="005E00C1" w:rsidRDefault="005E00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13DC" w:rsidRDefault="002A13DC">
      <w:r>
        <w:separator/>
      </w:r>
    </w:p>
  </w:footnote>
  <w:footnote w:type="continuationSeparator" w:id="1">
    <w:p w:rsidR="002A13DC" w:rsidRDefault="002A1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E00C1">
      <w:tc>
        <w:tcPr>
          <w:tcW w:w="6379" w:type="dxa"/>
        </w:tcPr>
        <w:p w:rsidR="005E00C1" w:rsidRDefault="00A355B1" w:rsidP="00A355B1">
          <w:r>
            <w:t>Team CarpeDiem</w:t>
          </w:r>
        </w:p>
      </w:tc>
      <w:tc>
        <w:tcPr>
          <w:tcW w:w="3179" w:type="dxa"/>
        </w:tcPr>
        <w:p w:rsidR="005E00C1" w:rsidRDefault="005E00C1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5E00C1">
      <w:tc>
        <w:tcPr>
          <w:tcW w:w="6379" w:type="dxa"/>
        </w:tcPr>
        <w:p w:rsidR="005E00C1" w:rsidRDefault="00571283">
          <w:fldSimple w:instr=" TITLE  \* MERGEFORMAT ">
            <w:r w:rsidR="00A355B1">
              <w:t>Project Plan</w:t>
            </w:r>
          </w:fldSimple>
        </w:p>
      </w:tc>
      <w:tc>
        <w:tcPr>
          <w:tcW w:w="3179" w:type="dxa"/>
        </w:tcPr>
        <w:p w:rsidR="005E00C1" w:rsidRDefault="00A355B1">
          <w:r>
            <w:t xml:space="preserve">  Date: 02/08/2015</w:t>
          </w:r>
        </w:p>
      </w:tc>
    </w:tr>
  </w:tbl>
  <w:p w:rsidR="005E00C1" w:rsidRDefault="005E00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Heading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28C11DE9"/>
    <w:multiLevelType w:val="multilevel"/>
    <w:tmpl w:val="C0D891C6"/>
    <w:lvl w:ilvl="0">
      <w:start w:val="1"/>
      <w:numFmt w:val="upperLetter"/>
      <w:pStyle w:val="Heading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Heading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3033572E"/>
    <w:multiLevelType w:val="hybridMultilevel"/>
    <w:tmpl w:val="7CCE5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5E4780E"/>
    <w:multiLevelType w:val="hybridMultilevel"/>
    <w:tmpl w:val="F678E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B435BDC"/>
    <w:multiLevelType w:val="multilevel"/>
    <w:tmpl w:val="9518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>
    <w:nsid w:val="62CD0EE1"/>
    <w:multiLevelType w:val="hybridMultilevel"/>
    <w:tmpl w:val="E408B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A7B327F"/>
    <w:multiLevelType w:val="hybridMultilevel"/>
    <w:tmpl w:val="335E1E8E"/>
    <w:lvl w:ilvl="0" w:tplc="AEFC7EC0">
      <w:start w:val="1"/>
      <w:numFmt w:val="decimal"/>
      <w:pStyle w:val="Heading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3"/>
  </w:num>
  <w:num w:numId="6">
    <w:abstractNumId w:val="2"/>
  </w:num>
  <w:num w:numId="7">
    <w:abstractNumId w:val="14"/>
  </w:num>
  <w:num w:numId="8">
    <w:abstractNumId w:val="11"/>
  </w:num>
  <w:num w:numId="9">
    <w:abstractNumId w:val="13"/>
  </w:num>
  <w:num w:numId="10">
    <w:abstractNumId w:val="1"/>
  </w:num>
  <w:num w:numId="11">
    <w:abstractNumId w:val="12"/>
  </w:num>
  <w:num w:numId="12">
    <w:abstractNumId w:val="9"/>
  </w:num>
  <w:num w:numId="13">
    <w:abstractNumId w:val="5"/>
  </w:num>
  <w:num w:numId="14">
    <w:abstractNumId w:val="10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7246F"/>
    <w:rsid w:val="00002CF5"/>
    <w:rsid w:val="000176C5"/>
    <w:rsid w:val="00036D16"/>
    <w:rsid w:val="00134119"/>
    <w:rsid w:val="00167C3E"/>
    <w:rsid w:val="001C105F"/>
    <w:rsid w:val="001C4707"/>
    <w:rsid w:val="002437AB"/>
    <w:rsid w:val="0028752B"/>
    <w:rsid w:val="002A13DC"/>
    <w:rsid w:val="00310D8F"/>
    <w:rsid w:val="00385288"/>
    <w:rsid w:val="003F4175"/>
    <w:rsid w:val="004217B3"/>
    <w:rsid w:val="00450935"/>
    <w:rsid w:val="00465874"/>
    <w:rsid w:val="00466E89"/>
    <w:rsid w:val="00554AB1"/>
    <w:rsid w:val="00571283"/>
    <w:rsid w:val="005D0655"/>
    <w:rsid w:val="005E00C1"/>
    <w:rsid w:val="005E4020"/>
    <w:rsid w:val="00610FB7"/>
    <w:rsid w:val="00616D42"/>
    <w:rsid w:val="00617192"/>
    <w:rsid w:val="00625FE9"/>
    <w:rsid w:val="00656AB2"/>
    <w:rsid w:val="00674D22"/>
    <w:rsid w:val="006E16C2"/>
    <w:rsid w:val="006E44DA"/>
    <w:rsid w:val="006E53AC"/>
    <w:rsid w:val="006F3C09"/>
    <w:rsid w:val="0070640C"/>
    <w:rsid w:val="00713B62"/>
    <w:rsid w:val="00717BD5"/>
    <w:rsid w:val="00724D1C"/>
    <w:rsid w:val="00727AF8"/>
    <w:rsid w:val="00730E8A"/>
    <w:rsid w:val="00735F6E"/>
    <w:rsid w:val="007459E1"/>
    <w:rsid w:val="007759F1"/>
    <w:rsid w:val="00786E04"/>
    <w:rsid w:val="007B4B53"/>
    <w:rsid w:val="007E6D18"/>
    <w:rsid w:val="008219B8"/>
    <w:rsid w:val="008273B6"/>
    <w:rsid w:val="00870AF5"/>
    <w:rsid w:val="00873F6D"/>
    <w:rsid w:val="00880534"/>
    <w:rsid w:val="008B425D"/>
    <w:rsid w:val="00910B95"/>
    <w:rsid w:val="00917BB3"/>
    <w:rsid w:val="00944FFC"/>
    <w:rsid w:val="00953F35"/>
    <w:rsid w:val="00974F01"/>
    <w:rsid w:val="00977BDD"/>
    <w:rsid w:val="00985541"/>
    <w:rsid w:val="00995672"/>
    <w:rsid w:val="009A62B9"/>
    <w:rsid w:val="009F1F07"/>
    <w:rsid w:val="00A231CF"/>
    <w:rsid w:val="00A355B1"/>
    <w:rsid w:val="00A73CB7"/>
    <w:rsid w:val="00AB18F3"/>
    <w:rsid w:val="00AE6F81"/>
    <w:rsid w:val="00AF0526"/>
    <w:rsid w:val="00AF2F61"/>
    <w:rsid w:val="00B3080C"/>
    <w:rsid w:val="00B42205"/>
    <w:rsid w:val="00B63967"/>
    <w:rsid w:val="00B7246F"/>
    <w:rsid w:val="00B97CB2"/>
    <w:rsid w:val="00BD6BB0"/>
    <w:rsid w:val="00C34A07"/>
    <w:rsid w:val="00C87FDC"/>
    <w:rsid w:val="00CC4557"/>
    <w:rsid w:val="00CE5612"/>
    <w:rsid w:val="00CF3857"/>
    <w:rsid w:val="00D05E66"/>
    <w:rsid w:val="00D105E7"/>
    <w:rsid w:val="00D17CD2"/>
    <w:rsid w:val="00DD10F2"/>
    <w:rsid w:val="00DD3C66"/>
    <w:rsid w:val="00DE0ACE"/>
    <w:rsid w:val="00E10E75"/>
    <w:rsid w:val="00E55FB1"/>
    <w:rsid w:val="00E65F3F"/>
    <w:rsid w:val="00EF0522"/>
    <w:rsid w:val="00F22D93"/>
    <w:rsid w:val="00F72DA9"/>
    <w:rsid w:val="00FC0675"/>
    <w:rsid w:val="00FD3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28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EF0522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EF0522"/>
    <w:pPr>
      <w:numPr>
        <w:numId w:val="4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EF0522"/>
    <w:pPr>
      <w:numPr>
        <w:numId w:val="1"/>
      </w:numPr>
      <w:ind w:left="1440"/>
      <w:outlineLvl w:val="2"/>
    </w:pPr>
    <w:rPr>
      <w:sz w:val="20"/>
    </w:rPr>
  </w:style>
  <w:style w:type="paragraph" w:styleId="Heading4">
    <w:name w:val="heading 4"/>
    <w:basedOn w:val="Heading1"/>
    <w:next w:val="Normal"/>
    <w:qFormat/>
    <w:rsid w:val="00571283"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57128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57128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57128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57128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57128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57128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7128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57128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571283"/>
    <w:pPr>
      <w:ind w:left="900" w:hanging="900"/>
    </w:pPr>
  </w:style>
  <w:style w:type="paragraph" w:styleId="TOC1">
    <w:name w:val="toc 1"/>
    <w:basedOn w:val="Normal"/>
    <w:next w:val="Normal"/>
    <w:semiHidden/>
    <w:rsid w:val="00571283"/>
    <w:pPr>
      <w:spacing w:before="240" w:after="120"/>
    </w:pPr>
    <w:rPr>
      <w:b/>
      <w:bCs/>
      <w:szCs w:val="24"/>
    </w:rPr>
  </w:style>
  <w:style w:type="paragraph" w:styleId="TOC2">
    <w:name w:val="toc 2"/>
    <w:basedOn w:val="Normal"/>
    <w:next w:val="Normal"/>
    <w:semiHidden/>
    <w:rsid w:val="00571283"/>
    <w:pPr>
      <w:spacing w:before="120"/>
      <w:ind w:left="200"/>
    </w:pPr>
    <w:rPr>
      <w:i/>
      <w:iCs/>
      <w:szCs w:val="24"/>
    </w:rPr>
  </w:style>
  <w:style w:type="paragraph" w:styleId="TOC3">
    <w:name w:val="toc 3"/>
    <w:basedOn w:val="Normal"/>
    <w:next w:val="Normal"/>
    <w:semiHidden/>
    <w:rsid w:val="00571283"/>
    <w:pPr>
      <w:ind w:left="400"/>
    </w:pPr>
    <w:rPr>
      <w:szCs w:val="24"/>
    </w:rPr>
  </w:style>
  <w:style w:type="paragraph" w:styleId="Header">
    <w:name w:val="header"/>
    <w:basedOn w:val="Normal"/>
    <w:rsid w:val="0057128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7128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71283"/>
  </w:style>
  <w:style w:type="paragraph" w:customStyle="1" w:styleId="Tabletext">
    <w:name w:val="Tabletext"/>
    <w:basedOn w:val="Normal"/>
    <w:rsid w:val="00571283"/>
    <w:pPr>
      <w:keepLines/>
      <w:spacing w:after="120"/>
    </w:pPr>
  </w:style>
  <w:style w:type="paragraph" w:styleId="BodyText">
    <w:name w:val="Body Text"/>
    <w:basedOn w:val="Normal"/>
    <w:rsid w:val="00571283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571283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571283"/>
    <w:pPr>
      <w:ind w:left="720" w:hanging="432"/>
    </w:pPr>
  </w:style>
  <w:style w:type="paragraph" w:customStyle="1" w:styleId="Bullet2">
    <w:name w:val="Bullet2"/>
    <w:basedOn w:val="Normal"/>
    <w:rsid w:val="0057128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57128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571283"/>
    <w:rPr>
      <w:sz w:val="20"/>
      <w:vertAlign w:val="superscript"/>
    </w:rPr>
  </w:style>
  <w:style w:type="paragraph" w:styleId="FootnoteText">
    <w:name w:val="footnote text"/>
    <w:basedOn w:val="Normal"/>
    <w:semiHidden/>
    <w:rsid w:val="0057128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7128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571283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57128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571283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571283"/>
    <w:pPr>
      <w:ind w:left="600"/>
    </w:pPr>
    <w:rPr>
      <w:szCs w:val="24"/>
    </w:rPr>
  </w:style>
  <w:style w:type="paragraph" w:styleId="TOC5">
    <w:name w:val="toc 5"/>
    <w:basedOn w:val="Normal"/>
    <w:next w:val="Normal"/>
    <w:autoRedefine/>
    <w:semiHidden/>
    <w:rsid w:val="00571283"/>
    <w:pPr>
      <w:ind w:left="800"/>
    </w:pPr>
    <w:rPr>
      <w:szCs w:val="24"/>
    </w:rPr>
  </w:style>
  <w:style w:type="paragraph" w:styleId="TOC6">
    <w:name w:val="toc 6"/>
    <w:basedOn w:val="Normal"/>
    <w:next w:val="Normal"/>
    <w:autoRedefine/>
    <w:semiHidden/>
    <w:rsid w:val="00571283"/>
    <w:pPr>
      <w:ind w:left="1000"/>
    </w:pPr>
    <w:rPr>
      <w:szCs w:val="24"/>
    </w:rPr>
  </w:style>
  <w:style w:type="paragraph" w:styleId="TOC7">
    <w:name w:val="toc 7"/>
    <w:basedOn w:val="Normal"/>
    <w:next w:val="Normal"/>
    <w:autoRedefine/>
    <w:semiHidden/>
    <w:rsid w:val="00571283"/>
    <w:pPr>
      <w:ind w:left="1200"/>
    </w:pPr>
    <w:rPr>
      <w:szCs w:val="24"/>
    </w:rPr>
  </w:style>
  <w:style w:type="paragraph" w:styleId="TOC8">
    <w:name w:val="toc 8"/>
    <w:basedOn w:val="Normal"/>
    <w:next w:val="Normal"/>
    <w:autoRedefine/>
    <w:semiHidden/>
    <w:rsid w:val="00571283"/>
    <w:pPr>
      <w:ind w:left="1400"/>
    </w:pPr>
    <w:rPr>
      <w:szCs w:val="24"/>
    </w:rPr>
  </w:style>
  <w:style w:type="paragraph" w:styleId="TOC9">
    <w:name w:val="toc 9"/>
    <w:basedOn w:val="Normal"/>
    <w:next w:val="Normal"/>
    <w:autoRedefine/>
    <w:semiHidden/>
    <w:rsid w:val="00571283"/>
    <w:pPr>
      <w:ind w:left="1600"/>
    </w:pPr>
    <w:rPr>
      <w:szCs w:val="24"/>
    </w:rPr>
  </w:style>
  <w:style w:type="paragraph" w:styleId="BodyText2">
    <w:name w:val="Body Text 2"/>
    <w:basedOn w:val="Normal"/>
    <w:rsid w:val="00571283"/>
    <w:rPr>
      <w:i/>
      <w:color w:val="0000FF"/>
    </w:rPr>
  </w:style>
  <w:style w:type="paragraph" w:styleId="BodyTextIndent">
    <w:name w:val="Body Text Indent"/>
    <w:basedOn w:val="Normal"/>
    <w:rsid w:val="0057128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57128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57128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rsid w:val="00EF0522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basedOn w:val="DefaultParagraphFont"/>
    <w:rsid w:val="00571283"/>
    <w:rPr>
      <w:color w:val="0000FF"/>
      <w:u w:val="single"/>
    </w:rPr>
  </w:style>
  <w:style w:type="paragraph" w:styleId="NormalWeb">
    <w:name w:val="Normal (Web)"/>
    <w:basedOn w:val="Normal"/>
    <w:rsid w:val="0057128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qFormat/>
    <w:rsid w:val="00571283"/>
    <w:rPr>
      <w:b/>
      <w:bCs/>
    </w:rPr>
  </w:style>
  <w:style w:type="paragraph" w:customStyle="1" w:styleId="infoblue0">
    <w:name w:val="infoblue"/>
    <w:basedOn w:val="Normal"/>
    <w:rsid w:val="00571283"/>
    <w:pPr>
      <w:widowControl/>
      <w:spacing w:after="120"/>
      <w:ind w:left="720"/>
    </w:pPr>
    <w:rPr>
      <w:i/>
      <w:iCs/>
      <w:color w:val="0000FF"/>
    </w:rPr>
  </w:style>
  <w:style w:type="character" w:styleId="FollowedHyperlink">
    <w:name w:val="FollowedHyperlink"/>
    <w:basedOn w:val="DefaultParagraphFont"/>
    <w:rsid w:val="00571283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571283"/>
    <w:rPr>
      <w:sz w:val="16"/>
      <w:szCs w:val="16"/>
    </w:rPr>
  </w:style>
  <w:style w:type="paragraph" w:styleId="CommentText">
    <w:name w:val="annotation text"/>
    <w:basedOn w:val="Normal"/>
    <w:semiHidden/>
    <w:rsid w:val="00571283"/>
    <w:pPr>
      <w:widowControl/>
      <w:spacing w:line="240" w:lineRule="auto"/>
    </w:pPr>
  </w:style>
  <w:style w:type="paragraph" w:styleId="BalloonText">
    <w:name w:val="Balloon Text"/>
    <w:basedOn w:val="Normal"/>
    <w:semiHidden/>
    <w:rsid w:val="00571283"/>
    <w:rPr>
      <w:rFonts w:ascii="Tahoma" w:hAnsi="Tahoma" w:cs="Tahoma"/>
      <w:sz w:val="16"/>
      <w:szCs w:val="16"/>
    </w:rPr>
  </w:style>
  <w:style w:type="character" w:customStyle="1" w:styleId="grame">
    <w:name w:val="grame"/>
    <w:basedOn w:val="DefaultParagraphFont"/>
    <w:rsid w:val="00571283"/>
  </w:style>
  <w:style w:type="character" w:customStyle="1" w:styleId="spelle">
    <w:name w:val="spelle"/>
    <w:basedOn w:val="DefaultParagraphFont"/>
    <w:rsid w:val="00571283"/>
  </w:style>
  <w:style w:type="paragraph" w:styleId="CommentSubject">
    <w:name w:val="annotation subject"/>
    <w:basedOn w:val="CommentText"/>
    <w:next w:val="CommentText"/>
    <w:semiHidden/>
    <w:rsid w:val="00571283"/>
    <w:pPr>
      <w:widowControl w:val="0"/>
      <w:spacing w:line="240" w:lineRule="atLeast"/>
    </w:pPr>
    <w:rPr>
      <w:b/>
      <w:bCs/>
    </w:rPr>
  </w:style>
  <w:style w:type="table" w:styleId="TableGrid">
    <w:name w:val="Table Grid"/>
    <w:basedOn w:val="TableNormal"/>
    <w:uiPriority w:val="59"/>
    <w:rsid w:val="00870A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870AF5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5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ini\Desktop\Detailed_Project_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Detailed_Project_Plan</Template>
  <TotalTime>127</TotalTime>
  <Pages>4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Eclipse Process Framework</Company>
  <LinksUpToDate>false</LinksUpToDate>
  <CharactersWithSpaces>3472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&lt;&lt;Project Name&gt;&gt;</dc:subject>
  <dc:creator>harini</dc:creator>
  <cp:lastModifiedBy>harini</cp:lastModifiedBy>
  <cp:revision>25</cp:revision>
  <cp:lastPrinted>2015-02-08T23:29:00Z</cp:lastPrinted>
  <dcterms:created xsi:type="dcterms:W3CDTF">2015-02-08T23:28:00Z</dcterms:created>
  <dcterms:modified xsi:type="dcterms:W3CDTF">2015-02-09T01:36:00Z</dcterms:modified>
</cp:coreProperties>
</file>